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7CB" w:rsidRDefault="00D271A3" w:rsidP="000C7402">
      <w:pPr>
        <w:pStyle w:val="Title"/>
        <w:pBdr>
          <w:bottom w:val="single" w:sz="12" w:space="5" w:color="39A5B7" w:themeColor="accent1"/>
        </w:pBdr>
      </w:pPr>
      <w:r>
        <w:t>‍‍</w:t>
      </w:r>
      <w:sdt>
        <w:sdtPr>
          <w:alias w:val="Your Name"/>
          <w:tag w:val=""/>
          <w:id w:val="1246310863"/>
          <w:placeholder>
            <w:docPart w:val="BBA9134BDDD84551B325639E1D7690AE"/>
          </w:placeholder>
          <w:dataBinding w:prefixMappings="xmlns:ns0='http://purl.org/dc/elements/1.1/' xmlns:ns1='http://schemas.openxmlformats.org/package/2006/metadata/core-properties' " w:xpath="/ns1:coreProperties[1]/ns0:creator[1]" w:storeItemID="{6C3C8BC8-F283-45AE-878A-BAB7291924A1}"/>
          <w:text/>
        </w:sdtPr>
        <w:sdtEndPr/>
        <w:sdtContent>
          <w:r w:rsidR="00800F18">
            <w:t>Blaine Simcox II</w:t>
          </w:r>
        </w:sdtContent>
      </w:sdt>
    </w:p>
    <w:p w:rsidR="007A07CB" w:rsidRDefault="005D2CC1" w:rsidP="005E20CA">
      <w:pPr>
        <w:tabs>
          <w:tab w:val="left" w:pos="5988"/>
        </w:tabs>
      </w:pPr>
      <w:sdt>
        <w:sdtPr>
          <w:alias w:val="Address"/>
          <w:tag w:val=""/>
          <w:id w:val="-593780209"/>
          <w:placeholder>
            <w:docPart w:val="4FB31230BC4E49069BC6B24DFD7B92F9"/>
          </w:placeholder>
          <w:dataBinding w:prefixMappings="xmlns:ns0='http://schemas.microsoft.com/office/2006/coverPageProps' " w:xpath="/ns0:CoverPageProperties[1]/ns0:CompanyAddress[1]" w:storeItemID="{55AF091B-3C7A-41E3-B477-F2FDAA23CFDA}"/>
          <w:text/>
        </w:sdtPr>
        <w:sdtEndPr/>
        <w:sdtContent>
          <w:r w:rsidR="006810D1">
            <w:t>PO 1006 Frankfort, MI</w:t>
          </w:r>
          <w:r w:rsidR="00254548">
            <w:t xml:space="preserve"> </w:t>
          </w:r>
          <w:r w:rsidR="006810D1">
            <w:t>49635</w:t>
          </w:r>
        </w:sdtContent>
      </w:sdt>
      <w:r w:rsidR="00D271A3">
        <w:t> | </w:t>
      </w:r>
      <w:sdt>
        <w:sdtPr>
          <w:alias w:val="Telephone"/>
          <w:tag w:val=""/>
          <w:id w:val="-1416317146"/>
          <w:placeholder>
            <w:docPart w:val="6E60FB199A994C83A526088897CF0EAF"/>
          </w:placeholder>
          <w:dataBinding w:prefixMappings="xmlns:ns0='http://schemas.microsoft.com/office/2006/coverPageProps' " w:xpath="/ns0:CoverPageProperties[1]/ns0:CompanyPhone[1]" w:storeItemID="{55AF091B-3C7A-41E3-B477-F2FDAA23CFDA}"/>
          <w:text/>
        </w:sdtPr>
        <w:sdtEndPr/>
        <w:sdtContent>
          <w:r w:rsidR="00254548">
            <w:t xml:space="preserve">231- </w:t>
          </w:r>
          <w:r w:rsidR="006810D1">
            <w:t>409-5274</w:t>
          </w:r>
        </w:sdtContent>
      </w:sdt>
      <w:r w:rsidR="00D271A3">
        <w:t> | </w:t>
      </w:r>
      <w:sdt>
        <w:sdtPr>
          <w:alias w:val="Email"/>
          <w:tag w:val=""/>
          <w:id w:val="-391963670"/>
          <w:placeholder>
            <w:docPart w:val="928A85598C7E4A21A8E35DDE932E6909"/>
          </w:placeholder>
          <w:dataBinding w:prefixMappings="xmlns:ns0='http://schemas.microsoft.com/office/2006/coverPageProps' " w:xpath="/ns0:CoverPageProperties[1]/ns0:CompanyEmail[1]" w:storeItemID="{55AF091B-3C7A-41E3-B477-F2FDAA23CFDA}"/>
          <w:text/>
        </w:sdtPr>
        <w:sdtEndPr/>
        <w:sdtContent>
          <w:r w:rsidR="00254548">
            <w:t>bsimcoxii@yahoo.com</w:t>
          </w:r>
        </w:sdtContent>
      </w:sdt>
      <w:r w:rsidR="005E20CA">
        <w:t xml:space="preserve"> | Full Portfolio:  </w:t>
      </w:r>
      <w:r w:rsidR="005E20CA" w:rsidRPr="005E20CA">
        <w:t>https://github.com/tacomaninvietnam/BlainePortfolio/tree/Simcox%2C-Blaine-Final-Programming-Exam</w:t>
      </w:r>
      <w:bookmarkStart w:id="0" w:name="_GoBack"/>
      <w:bookmarkEnd w:id="0"/>
      <w:r w:rsidR="005E20CA" w:rsidRPr="005E20CA">
        <w:t>s</w:t>
      </w:r>
    </w:p>
    <w:p w:rsidR="007A07CB" w:rsidRDefault="00D271A3">
      <w:pPr>
        <w:pStyle w:val="SectionHeading"/>
        <w:spacing w:before="720"/>
      </w:pPr>
      <w:r>
        <w:t>Objective</w:t>
      </w:r>
    </w:p>
    <w:p w:rsidR="007A07CB" w:rsidRDefault="00254548">
      <w:pPr>
        <w:pStyle w:val="ListBullet"/>
      </w:pPr>
      <w:r>
        <w:t>To utilize my computer skills toward building the applications of tomorrow</w:t>
      </w:r>
    </w:p>
    <w:p w:rsidR="007A07CB" w:rsidRDefault="00D271A3">
      <w:pPr>
        <w:pStyle w:val="SectionHeading"/>
      </w:pPr>
      <w:r>
        <w:t>Education</w:t>
      </w:r>
    </w:p>
    <w:p w:rsidR="007A07CB" w:rsidRDefault="00254548">
      <w:pPr>
        <w:pStyle w:val="Subsection"/>
        <w:spacing w:before="100"/>
      </w:pPr>
      <w:r>
        <w:t>Aas IN PROGRESS</w:t>
      </w:r>
      <w:r w:rsidR="00D271A3">
        <w:t> | </w:t>
      </w:r>
      <w:r>
        <w:t>sTILL ATTENDING</w:t>
      </w:r>
      <w:r w:rsidR="00D271A3">
        <w:t> | </w:t>
      </w:r>
      <w:r>
        <w:t>nORTHWESTERN mICHIGAN COLLEGE</w:t>
      </w:r>
    </w:p>
    <w:p w:rsidR="007A07CB" w:rsidRDefault="00D271A3">
      <w:pPr>
        <w:pStyle w:val="ListBullet"/>
      </w:pPr>
      <w:r>
        <w:t xml:space="preserve">Major: </w:t>
      </w:r>
      <w:r w:rsidR="00254548">
        <w:t>Application Development</w:t>
      </w:r>
    </w:p>
    <w:p w:rsidR="007A07CB" w:rsidRDefault="00D271A3">
      <w:pPr>
        <w:pStyle w:val="ListBullet"/>
      </w:pPr>
      <w:r>
        <w:t xml:space="preserve">Minor: </w:t>
      </w:r>
      <w:r w:rsidR="00254548">
        <w:t>Web Development</w:t>
      </w:r>
    </w:p>
    <w:p w:rsidR="007A07CB" w:rsidRDefault="00D271A3">
      <w:pPr>
        <w:pStyle w:val="ListBullet"/>
      </w:pPr>
      <w:r>
        <w:t xml:space="preserve">Related coursework: </w:t>
      </w:r>
      <w:r w:rsidR="00254548">
        <w:t xml:space="preserve">HTML 5, CSS3, JavaScript, C#, Microsoft Access, and </w:t>
      </w:r>
      <w:r w:rsidR="001846D9">
        <w:t>Accounting</w:t>
      </w:r>
    </w:p>
    <w:sdt>
      <w:sdtPr>
        <w:rPr>
          <w:b w:val="0"/>
          <w:bCs w:val="0"/>
          <w:caps w:val="0"/>
          <w:color w:val="404040" w:themeColor="text1" w:themeTint="BF"/>
        </w:rPr>
        <w:id w:val="-1106653387"/>
        <w15:repeatingSection/>
      </w:sdtPr>
      <w:sdtEndPr/>
      <w:sdtContent>
        <w:sdt>
          <w:sdtPr>
            <w:rPr>
              <w:b w:val="0"/>
              <w:bCs w:val="0"/>
              <w:caps w:val="0"/>
              <w:color w:val="404040" w:themeColor="text1" w:themeTint="BF"/>
            </w:rPr>
            <w:id w:val="-514004892"/>
            <w:placeholder>
              <w:docPart w:val="EF884BADC16747A19F356541A161D3B3"/>
            </w:placeholder>
            <w15:repeatingSectionItem/>
          </w:sdtPr>
          <w:sdtEndPr/>
          <w:sdtContent>
            <w:p w:rsidR="007A07CB" w:rsidRDefault="001846D9">
              <w:pPr>
                <w:pStyle w:val="Subsection"/>
              </w:pPr>
              <w:r>
                <w:t>Attended</w:t>
              </w:r>
              <w:r w:rsidR="00D271A3">
                <w:t> | </w:t>
              </w:r>
              <w:r>
                <w:t>2009 - 2010</w:t>
              </w:r>
              <w:r w:rsidR="00D271A3">
                <w:t> | </w:t>
              </w:r>
              <w:r>
                <w:t>Westwood College Online</w:t>
              </w:r>
            </w:p>
            <w:p w:rsidR="007A07CB" w:rsidRDefault="00D271A3">
              <w:pPr>
                <w:pStyle w:val="ListBullet"/>
              </w:pPr>
              <w:r>
                <w:t xml:space="preserve">Major: </w:t>
              </w:r>
              <w:r w:rsidR="001846D9">
                <w:t>Game Software Development</w:t>
              </w:r>
            </w:p>
            <w:p w:rsidR="007A07CB" w:rsidRDefault="00D271A3">
              <w:pPr>
                <w:pStyle w:val="ListBullet"/>
              </w:pPr>
              <w:r>
                <w:t xml:space="preserve">Minor: </w:t>
              </w:r>
              <w:r w:rsidR="001846D9">
                <w:t>Business</w:t>
              </w:r>
            </w:p>
            <w:p w:rsidR="007A07CB" w:rsidRDefault="00D271A3">
              <w:pPr>
                <w:pStyle w:val="ListBullet"/>
              </w:pPr>
              <w:r>
                <w:t xml:space="preserve">Related coursework: </w:t>
              </w:r>
              <w:r w:rsidR="001846D9">
                <w:t>C++ up to data structures, Microsoft Office, and core required classes</w:t>
              </w:r>
            </w:p>
          </w:sdtContent>
        </w:sdt>
      </w:sdtContent>
    </w:sdt>
    <w:p w:rsidR="007A07CB" w:rsidRDefault="00D271A3">
      <w:pPr>
        <w:pStyle w:val="SectionHeading"/>
      </w:pPr>
      <w:r>
        <w:t>Skills &amp; Abilities</w:t>
      </w:r>
    </w:p>
    <w:p w:rsidR="007A07CB" w:rsidRDefault="00D271A3">
      <w:pPr>
        <w:pStyle w:val="Subsection"/>
        <w:spacing w:before="100"/>
      </w:pPr>
      <w:r>
        <w:t>Management</w:t>
      </w:r>
    </w:p>
    <w:p w:rsidR="007A07CB" w:rsidRDefault="00B83524">
      <w:pPr>
        <w:pStyle w:val="ListBullet"/>
      </w:pPr>
      <w:r>
        <w:t xml:space="preserve">I have worked in the restaurant industry for 15 years, working as a manager for nine of those years.  </w:t>
      </w:r>
      <w:r w:rsidR="00CA5181">
        <w:t>I pay close attention to the details of the firm I work for so that I may optimize performance, thus optimizing profits.  I analyze the workplace, looking for ways to make the job not only easier for the employees, but more productive for the company.  This attention to detail has led to fast promotion into assistant manager positions throughout my career as a chef.</w:t>
      </w:r>
    </w:p>
    <w:p w:rsidR="007A07CB" w:rsidRDefault="00D271A3">
      <w:pPr>
        <w:pStyle w:val="Subsection"/>
      </w:pPr>
      <w:r>
        <w:t>Sales</w:t>
      </w:r>
    </w:p>
    <w:p w:rsidR="007A07CB" w:rsidRDefault="00B5739D" w:rsidP="001F1B99">
      <w:pPr>
        <w:pStyle w:val="ListBullet"/>
      </w:pPr>
      <w:r>
        <w:t>Ran home-based custom computer and repair service in Benzie County specializing in high-performance gaming PCs.</w:t>
      </w:r>
    </w:p>
    <w:p w:rsidR="00B5739D" w:rsidRDefault="00B5739D" w:rsidP="001F1B99">
      <w:pPr>
        <w:pStyle w:val="ListBullet"/>
      </w:pPr>
      <w:r>
        <w:t xml:space="preserve">Worked with individual customers in the restaurant industry tailoring menus to local sales demographics.  </w:t>
      </w:r>
    </w:p>
    <w:p w:rsidR="007A07CB" w:rsidRDefault="00D271A3">
      <w:pPr>
        <w:pStyle w:val="Subsection"/>
      </w:pPr>
      <w:r>
        <w:t>Communication</w:t>
      </w:r>
    </w:p>
    <w:p w:rsidR="007A07CB" w:rsidRDefault="00D271A3">
      <w:pPr>
        <w:pStyle w:val="ListBullet"/>
      </w:pPr>
      <w:r>
        <w:t xml:space="preserve"> </w:t>
      </w:r>
      <w:r w:rsidR="001F1B99">
        <w:t xml:space="preserve">I have strong communication skills that have helped me train numerous cooks in my current profession and also </w:t>
      </w:r>
      <w:r w:rsidR="008E0331">
        <w:t xml:space="preserve">has </w:t>
      </w:r>
      <w:r w:rsidR="001F1B99">
        <w:t xml:space="preserve">helped me in educating elderly people </w:t>
      </w:r>
      <w:r w:rsidR="008E0331">
        <w:t xml:space="preserve">in computer usage </w:t>
      </w:r>
      <w:r w:rsidR="001F1B99">
        <w:t>who would otherwise be computer illiterate.  I am objective based and can easily convey those qualities to others.  I have little trouble with public speaking.</w:t>
      </w:r>
    </w:p>
    <w:p w:rsidR="007A07CB" w:rsidRDefault="00D271A3">
      <w:pPr>
        <w:pStyle w:val="Subsection"/>
      </w:pPr>
      <w:r>
        <w:t>Leadership</w:t>
      </w:r>
    </w:p>
    <w:p w:rsidR="007A07CB" w:rsidRDefault="00D271A3" w:rsidP="00B822D0">
      <w:pPr>
        <w:pStyle w:val="ListBullet"/>
      </w:pPr>
      <w:r>
        <w:t xml:space="preserve"> </w:t>
      </w:r>
      <w:r w:rsidR="001F1B99">
        <w:t xml:space="preserve">In addition to my management skills as a chef, </w:t>
      </w:r>
      <w:r>
        <w:t>I am frequently appointed as team leader or project mana</w:t>
      </w:r>
      <w:r w:rsidR="000C7402">
        <w:t xml:space="preserve">ger in college projects.  I </w:t>
      </w:r>
      <w:r>
        <w:t xml:space="preserve">understand the division of labor within a team structure and </w:t>
      </w:r>
      <w:r w:rsidR="000C7402">
        <w:t xml:space="preserve">assign roles based on individual </w:t>
      </w:r>
      <w:r w:rsidR="00B83524">
        <w:t xml:space="preserve">strengths or </w:t>
      </w:r>
      <w:r w:rsidR="000C7402">
        <w:t>e</w:t>
      </w:r>
      <w:r>
        <w:t>xperience</w:t>
      </w:r>
      <w:r w:rsidR="000C7402">
        <w:t xml:space="preserve">. </w:t>
      </w:r>
    </w:p>
    <w:p w:rsidR="000C7402" w:rsidRDefault="000C7402" w:rsidP="000C7402">
      <w:pPr>
        <w:pStyle w:val="ListBullet"/>
        <w:numPr>
          <w:ilvl w:val="0"/>
          <w:numId w:val="0"/>
        </w:numPr>
        <w:ind w:left="144"/>
      </w:pPr>
    </w:p>
    <w:p w:rsidR="007A07CB" w:rsidRDefault="008E0331">
      <w:pPr>
        <w:pStyle w:val="Subsection"/>
        <w:spacing w:before="100"/>
      </w:pPr>
      <w:r>
        <w:t>cOMPUTER sKILLS </w:t>
      </w:r>
    </w:p>
    <w:p w:rsidR="007A07CB" w:rsidRDefault="008E0331">
      <w:pPr>
        <w:pStyle w:val="ListBullet"/>
      </w:pPr>
      <w:r>
        <w:t xml:space="preserve">Object oriented C++ up to data structures, C# application programming, HTML 5, CSS3, JavaScript, understanding of SQL syntax for developing functional applications in .Net, Adobe Photoshop, Dreamweaver CS6, Microsoft Office, Visual </w:t>
      </w:r>
      <w:r>
        <w:lastRenderedPageBreak/>
        <w:t>Studio, MOS Access Certified, MTA Network certified,</w:t>
      </w:r>
      <w:r w:rsidR="00003C42">
        <w:t xml:space="preserve"> MTA SQL certified</w:t>
      </w:r>
      <w:r>
        <w:t xml:space="preserve"> and familiarity with video editing tools such as Movie Maker</w:t>
      </w:r>
      <w:r w:rsidR="00800F18">
        <w:t xml:space="preserve"> and Adobe suites.</w:t>
      </w:r>
      <w:r>
        <w:t xml:space="preserve">   </w:t>
      </w:r>
    </w:p>
    <w:sectPr w:rsidR="007A07CB">
      <w:footerReference w:type="default" r:id="rId9"/>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CC1" w:rsidRDefault="005D2CC1">
      <w:pPr>
        <w:spacing w:after="0"/>
      </w:pPr>
      <w:r>
        <w:separator/>
      </w:r>
    </w:p>
  </w:endnote>
  <w:endnote w:type="continuationSeparator" w:id="0">
    <w:p w:rsidR="005D2CC1" w:rsidRDefault="005D2C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71A3" w:rsidRDefault="00D271A3">
    <w:pPr>
      <w:pStyle w:val="Footer"/>
    </w:pPr>
    <w:r>
      <w:t xml:space="preserve">Page </w:t>
    </w:r>
    <w:r>
      <w:fldChar w:fldCharType="begin"/>
    </w:r>
    <w:r>
      <w:instrText xml:space="preserve"> PAGE   \* MERGEFORMAT </w:instrText>
    </w:r>
    <w:r>
      <w:fldChar w:fldCharType="separate"/>
    </w:r>
    <w:r w:rsidR="005E20C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CC1" w:rsidRDefault="005D2CC1">
      <w:pPr>
        <w:spacing w:after="0"/>
      </w:pPr>
      <w:r>
        <w:separator/>
      </w:r>
    </w:p>
  </w:footnote>
  <w:footnote w:type="continuationSeparator" w:id="0">
    <w:p w:rsidR="005D2CC1" w:rsidRDefault="005D2C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344879C"/>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48"/>
    <w:rsid w:val="00003C42"/>
    <w:rsid w:val="000C7402"/>
    <w:rsid w:val="00113617"/>
    <w:rsid w:val="001846D9"/>
    <w:rsid w:val="001F1B99"/>
    <w:rsid w:val="00254548"/>
    <w:rsid w:val="005D2CC1"/>
    <w:rsid w:val="005E20CA"/>
    <w:rsid w:val="00645742"/>
    <w:rsid w:val="006810D1"/>
    <w:rsid w:val="007106E4"/>
    <w:rsid w:val="007A07CB"/>
    <w:rsid w:val="00800F18"/>
    <w:rsid w:val="008E0331"/>
    <w:rsid w:val="00AC353B"/>
    <w:rsid w:val="00B5739D"/>
    <w:rsid w:val="00B83524"/>
    <w:rsid w:val="00C230BF"/>
    <w:rsid w:val="00CA5181"/>
    <w:rsid w:val="00D2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03233-FC38-4A35-9FE8-E1CF08F2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73148">
      <w:bodyDiv w:val="1"/>
      <w:marLeft w:val="0"/>
      <w:marRight w:val="0"/>
      <w:marTop w:val="0"/>
      <w:marBottom w:val="0"/>
      <w:divBdr>
        <w:top w:val="none" w:sz="0" w:space="0" w:color="auto"/>
        <w:left w:val="none" w:sz="0" w:space="0" w:color="auto"/>
        <w:bottom w:val="none" w:sz="0" w:space="0" w:color="auto"/>
        <w:right w:val="none" w:sz="0" w:space="0" w:color="auto"/>
      </w:divBdr>
      <w:divsChild>
        <w:div w:id="17241319">
          <w:marLeft w:val="0"/>
          <w:marRight w:val="0"/>
          <w:marTop w:val="0"/>
          <w:marBottom w:val="0"/>
          <w:divBdr>
            <w:top w:val="none" w:sz="0" w:space="0" w:color="auto"/>
            <w:left w:val="none" w:sz="0" w:space="0" w:color="auto"/>
            <w:bottom w:val="none" w:sz="0" w:space="0" w:color="auto"/>
            <w:right w:val="none" w:sz="0" w:space="0" w:color="auto"/>
          </w:divBdr>
          <w:divsChild>
            <w:div w:id="1402678202">
              <w:marLeft w:val="0"/>
              <w:marRight w:val="0"/>
              <w:marTop w:val="0"/>
              <w:marBottom w:val="0"/>
              <w:divBdr>
                <w:top w:val="none" w:sz="0" w:space="0" w:color="auto"/>
                <w:left w:val="none" w:sz="0" w:space="0" w:color="auto"/>
                <w:bottom w:val="none" w:sz="0" w:space="0" w:color="auto"/>
                <w:right w:val="none" w:sz="0" w:space="0" w:color="auto"/>
              </w:divBdr>
              <w:divsChild>
                <w:div w:id="1887718768">
                  <w:marLeft w:val="0"/>
                  <w:marRight w:val="0"/>
                  <w:marTop w:val="0"/>
                  <w:marBottom w:val="0"/>
                  <w:divBdr>
                    <w:top w:val="none" w:sz="0" w:space="0" w:color="auto"/>
                    <w:left w:val="none" w:sz="0" w:space="0" w:color="auto"/>
                    <w:bottom w:val="none" w:sz="0" w:space="0" w:color="auto"/>
                    <w:right w:val="none" w:sz="0" w:space="0" w:color="auto"/>
                  </w:divBdr>
                  <w:divsChild>
                    <w:div w:id="242304591">
                      <w:marLeft w:val="0"/>
                      <w:marRight w:val="0"/>
                      <w:marTop w:val="0"/>
                      <w:marBottom w:val="0"/>
                      <w:divBdr>
                        <w:top w:val="none" w:sz="0" w:space="0" w:color="auto"/>
                        <w:left w:val="none" w:sz="0" w:space="0" w:color="auto"/>
                        <w:bottom w:val="none" w:sz="0" w:space="0" w:color="auto"/>
                        <w:right w:val="none" w:sz="0" w:space="0" w:color="auto"/>
                      </w:divBdr>
                      <w:divsChild>
                        <w:div w:id="1898197703">
                          <w:marLeft w:val="0"/>
                          <w:marRight w:val="0"/>
                          <w:marTop w:val="0"/>
                          <w:marBottom w:val="0"/>
                          <w:divBdr>
                            <w:top w:val="none" w:sz="0" w:space="0" w:color="auto"/>
                            <w:left w:val="none" w:sz="0" w:space="0" w:color="auto"/>
                            <w:bottom w:val="none" w:sz="0" w:space="0" w:color="auto"/>
                            <w:right w:val="none" w:sz="0" w:space="0" w:color="auto"/>
                          </w:divBdr>
                          <w:divsChild>
                            <w:div w:id="1190795675">
                              <w:marLeft w:val="0"/>
                              <w:marRight w:val="0"/>
                              <w:marTop w:val="0"/>
                              <w:marBottom w:val="0"/>
                              <w:divBdr>
                                <w:top w:val="none" w:sz="0" w:space="0" w:color="auto"/>
                                <w:left w:val="none" w:sz="0" w:space="0" w:color="auto"/>
                                <w:bottom w:val="none" w:sz="0" w:space="0" w:color="auto"/>
                                <w:right w:val="none" w:sz="0" w:space="0" w:color="auto"/>
                              </w:divBdr>
                            </w:div>
                            <w:div w:id="1355884871">
                              <w:marLeft w:val="0"/>
                              <w:marRight w:val="0"/>
                              <w:marTop w:val="0"/>
                              <w:marBottom w:val="0"/>
                              <w:divBdr>
                                <w:top w:val="none" w:sz="0" w:space="0" w:color="auto"/>
                                <w:left w:val="none" w:sz="0" w:space="0" w:color="auto"/>
                                <w:bottom w:val="none" w:sz="0" w:space="0" w:color="auto"/>
                                <w:right w:val="none" w:sz="0" w:space="0" w:color="auto"/>
                              </w:divBdr>
                            </w:div>
                            <w:div w:id="458570100">
                              <w:marLeft w:val="0"/>
                              <w:marRight w:val="0"/>
                              <w:marTop w:val="0"/>
                              <w:marBottom w:val="0"/>
                              <w:divBdr>
                                <w:top w:val="none" w:sz="0" w:space="0" w:color="auto"/>
                                <w:left w:val="none" w:sz="0" w:space="0" w:color="auto"/>
                                <w:bottom w:val="none" w:sz="0" w:space="0" w:color="auto"/>
                                <w:right w:val="none" w:sz="0" w:space="0" w:color="auto"/>
                              </w:divBdr>
                            </w:div>
                            <w:div w:id="1066148558">
                              <w:marLeft w:val="0"/>
                              <w:marRight w:val="0"/>
                              <w:marTop w:val="0"/>
                              <w:marBottom w:val="0"/>
                              <w:divBdr>
                                <w:top w:val="none" w:sz="0" w:space="0" w:color="auto"/>
                                <w:left w:val="none" w:sz="0" w:space="0" w:color="auto"/>
                                <w:bottom w:val="none" w:sz="0" w:space="0" w:color="auto"/>
                                <w:right w:val="none" w:sz="0" w:space="0" w:color="auto"/>
                              </w:divBdr>
                            </w:div>
                            <w:div w:id="1359116527">
                              <w:marLeft w:val="0"/>
                              <w:marRight w:val="0"/>
                              <w:marTop w:val="0"/>
                              <w:marBottom w:val="0"/>
                              <w:divBdr>
                                <w:top w:val="none" w:sz="0" w:space="0" w:color="auto"/>
                                <w:left w:val="none" w:sz="0" w:space="0" w:color="auto"/>
                                <w:bottom w:val="none" w:sz="0" w:space="0" w:color="auto"/>
                                <w:right w:val="none" w:sz="0" w:space="0" w:color="auto"/>
                              </w:divBdr>
                            </w:div>
                            <w:div w:id="174197173">
                              <w:marLeft w:val="0"/>
                              <w:marRight w:val="0"/>
                              <w:marTop w:val="0"/>
                              <w:marBottom w:val="0"/>
                              <w:divBdr>
                                <w:top w:val="none" w:sz="0" w:space="0" w:color="auto"/>
                                <w:left w:val="none" w:sz="0" w:space="0" w:color="auto"/>
                                <w:bottom w:val="none" w:sz="0" w:space="0" w:color="auto"/>
                                <w:right w:val="none" w:sz="0" w:space="0" w:color="auto"/>
                              </w:divBdr>
                            </w:div>
                            <w:div w:id="1933391156">
                              <w:marLeft w:val="0"/>
                              <w:marRight w:val="0"/>
                              <w:marTop w:val="0"/>
                              <w:marBottom w:val="0"/>
                              <w:divBdr>
                                <w:top w:val="none" w:sz="0" w:space="0" w:color="auto"/>
                                <w:left w:val="none" w:sz="0" w:space="0" w:color="auto"/>
                                <w:bottom w:val="none" w:sz="0" w:space="0" w:color="auto"/>
                                <w:right w:val="none" w:sz="0" w:space="0" w:color="auto"/>
                              </w:divBdr>
                            </w:div>
                            <w:div w:id="428500860">
                              <w:marLeft w:val="0"/>
                              <w:marRight w:val="0"/>
                              <w:marTop w:val="0"/>
                              <w:marBottom w:val="0"/>
                              <w:divBdr>
                                <w:top w:val="none" w:sz="0" w:space="0" w:color="auto"/>
                                <w:left w:val="none" w:sz="0" w:space="0" w:color="auto"/>
                                <w:bottom w:val="none" w:sz="0" w:space="0" w:color="auto"/>
                                <w:right w:val="none" w:sz="0" w:space="0" w:color="auto"/>
                              </w:divBdr>
                            </w:div>
                            <w:div w:id="669790185">
                              <w:marLeft w:val="0"/>
                              <w:marRight w:val="0"/>
                              <w:marTop w:val="0"/>
                              <w:marBottom w:val="0"/>
                              <w:divBdr>
                                <w:top w:val="none" w:sz="0" w:space="0" w:color="auto"/>
                                <w:left w:val="none" w:sz="0" w:space="0" w:color="auto"/>
                                <w:bottom w:val="none" w:sz="0" w:space="0" w:color="auto"/>
                                <w:right w:val="none" w:sz="0" w:space="0" w:color="auto"/>
                              </w:divBdr>
                            </w:div>
                            <w:div w:id="187761213">
                              <w:marLeft w:val="0"/>
                              <w:marRight w:val="0"/>
                              <w:marTop w:val="75"/>
                              <w:marBottom w:val="75"/>
                              <w:divBdr>
                                <w:top w:val="none" w:sz="0" w:space="0" w:color="auto"/>
                                <w:left w:val="none" w:sz="0" w:space="0" w:color="auto"/>
                                <w:bottom w:val="none" w:sz="0" w:space="0" w:color="auto"/>
                                <w:right w:val="none" w:sz="0" w:space="0" w:color="auto"/>
                              </w:divBdr>
                              <w:divsChild>
                                <w:div w:id="172840503">
                                  <w:marLeft w:val="0"/>
                                  <w:marRight w:val="0"/>
                                  <w:marTop w:val="0"/>
                                  <w:marBottom w:val="0"/>
                                  <w:divBdr>
                                    <w:top w:val="none" w:sz="0" w:space="0" w:color="auto"/>
                                    <w:left w:val="none" w:sz="0" w:space="0" w:color="auto"/>
                                    <w:bottom w:val="none" w:sz="0" w:space="0" w:color="auto"/>
                                    <w:right w:val="none" w:sz="0" w:space="0" w:color="auto"/>
                                  </w:divBdr>
                                </w:div>
                                <w:div w:id="368456186">
                                  <w:marLeft w:val="0"/>
                                  <w:marRight w:val="0"/>
                                  <w:marTop w:val="0"/>
                                  <w:marBottom w:val="0"/>
                                  <w:divBdr>
                                    <w:top w:val="none" w:sz="0" w:space="0" w:color="auto"/>
                                    <w:left w:val="none" w:sz="0" w:space="0" w:color="auto"/>
                                    <w:bottom w:val="none" w:sz="0" w:space="0" w:color="auto"/>
                                    <w:right w:val="none" w:sz="0" w:space="0" w:color="auto"/>
                                  </w:divBdr>
                                </w:div>
                                <w:div w:id="1546990286">
                                  <w:marLeft w:val="0"/>
                                  <w:marRight w:val="0"/>
                                  <w:marTop w:val="0"/>
                                  <w:marBottom w:val="0"/>
                                  <w:divBdr>
                                    <w:top w:val="none" w:sz="0" w:space="0" w:color="auto"/>
                                    <w:left w:val="none" w:sz="0" w:space="0" w:color="auto"/>
                                    <w:bottom w:val="none" w:sz="0" w:space="0" w:color="auto"/>
                                    <w:right w:val="none" w:sz="0" w:space="0" w:color="auto"/>
                                  </w:divBdr>
                                </w:div>
                                <w:div w:id="833499004">
                                  <w:marLeft w:val="0"/>
                                  <w:marRight w:val="0"/>
                                  <w:marTop w:val="0"/>
                                  <w:marBottom w:val="0"/>
                                  <w:divBdr>
                                    <w:top w:val="none" w:sz="0" w:space="0" w:color="auto"/>
                                    <w:left w:val="none" w:sz="0" w:space="0" w:color="auto"/>
                                    <w:bottom w:val="none" w:sz="0" w:space="0" w:color="auto"/>
                                    <w:right w:val="none" w:sz="0" w:space="0" w:color="auto"/>
                                  </w:divBdr>
                                </w:div>
                                <w:div w:id="980187865">
                                  <w:marLeft w:val="0"/>
                                  <w:marRight w:val="0"/>
                                  <w:marTop w:val="0"/>
                                  <w:marBottom w:val="0"/>
                                  <w:divBdr>
                                    <w:top w:val="none" w:sz="0" w:space="0" w:color="auto"/>
                                    <w:left w:val="none" w:sz="0" w:space="0" w:color="auto"/>
                                    <w:bottom w:val="none" w:sz="0" w:space="0" w:color="auto"/>
                                    <w:right w:val="none" w:sz="0" w:space="0" w:color="auto"/>
                                  </w:divBdr>
                                </w:div>
                                <w:div w:id="35660635">
                                  <w:marLeft w:val="0"/>
                                  <w:marRight w:val="0"/>
                                  <w:marTop w:val="0"/>
                                  <w:marBottom w:val="0"/>
                                  <w:divBdr>
                                    <w:top w:val="none" w:sz="0" w:space="0" w:color="auto"/>
                                    <w:left w:val="none" w:sz="0" w:space="0" w:color="auto"/>
                                    <w:bottom w:val="none" w:sz="0" w:space="0" w:color="auto"/>
                                    <w:right w:val="none" w:sz="0" w:space="0" w:color="auto"/>
                                  </w:divBdr>
                                </w:div>
                                <w:div w:id="1516916101">
                                  <w:marLeft w:val="0"/>
                                  <w:marRight w:val="0"/>
                                  <w:marTop w:val="0"/>
                                  <w:marBottom w:val="0"/>
                                  <w:divBdr>
                                    <w:top w:val="none" w:sz="0" w:space="0" w:color="auto"/>
                                    <w:left w:val="none" w:sz="0" w:space="0" w:color="auto"/>
                                    <w:bottom w:val="none" w:sz="0" w:space="0" w:color="auto"/>
                                    <w:right w:val="none" w:sz="0" w:space="0" w:color="auto"/>
                                  </w:divBdr>
                                </w:div>
                                <w:div w:id="364601466">
                                  <w:marLeft w:val="0"/>
                                  <w:marRight w:val="0"/>
                                  <w:marTop w:val="0"/>
                                  <w:marBottom w:val="0"/>
                                  <w:divBdr>
                                    <w:top w:val="none" w:sz="0" w:space="0" w:color="auto"/>
                                    <w:left w:val="none" w:sz="0" w:space="0" w:color="auto"/>
                                    <w:bottom w:val="none" w:sz="0" w:space="0" w:color="auto"/>
                                    <w:right w:val="none" w:sz="0" w:space="0" w:color="auto"/>
                                  </w:divBdr>
                                  <w:divsChild>
                                    <w:div w:id="1956980325">
                                      <w:marLeft w:val="0"/>
                                      <w:marRight w:val="0"/>
                                      <w:marTop w:val="0"/>
                                      <w:marBottom w:val="0"/>
                                      <w:divBdr>
                                        <w:top w:val="none" w:sz="0" w:space="0" w:color="auto"/>
                                        <w:left w:val="none" w:sz="0" w:space="0" w:color="auto"/>
                                        <w:bottom w:val="none" w:sz="0" w:space="0" w:color="auto"/>
                                        <w:right w:val="none" w:sz="0" w:space="0" w:color="auto"/>
                                      </w:divBdr>
                                      <w:divsChild>
                                        <w:div w:id="3175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3646">
                                  <w:marLeft w:val="0"/>
                                  <w:marRight w:val="0"/>
                                  <w:marTop w:val="0"/>
                                  <w:marBottom w:val="0"/>
                                  <w:divBdr>
                                    <w:top w:val="none" w:sz="0" w:space="0" w:color="auto"/>
                                    <w:left w:val="none" w:sz="0" w:space="0" w:color="auto"/>
                                    <w:bottom w:val="none" w:sz="0" w:space="0" w:color="auto"/>
                                    <w:right w:val="none" w:sz="0" w:space="0" w:color="auto"/>
                                  </w:divBdr>
                                </w:div>
                                <w:div w:id="295452372">
                                  <w:marLeft w:val="0"/>
                                  <w:marRight w:val="0"/>
                                  <w:marTop w:val="0"/>
                                  <w:marBottom w:val="0"/>
                                  <w:divBdr>
                                    <w:top w:val="none" w:sz="0" w:space="0" w:color="auto"/>
                                    <w:left w:val="none" w:sz="0" w:space="0" w:color="auto"/>
                                    <w:bottom w:val="none" w:sz="0" w:space="0" w:color="auto"/>
                                    <w:right w:val="none" w:sz="0" w:space="0" w:color="auto"/>
                                  </w:divBdr>
                                </w:div>
                              </w:divsChild>
                            </w:div>
                            <w:div w:id="1920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ine\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A9134BDDD84551B325639E1D7690AE"/>
        <w:category>
          <w:name w:val="General"/>
          <w:gallery w:val="placeholder"/>
        </w:category>
        <w:types>
          <w:type w:val="bbPlcHdr"/>
        </w:types>
        <w:behaviors>
          <w:behavior w:val="content"/>
        </w:behaviors>
        <w:guid w:val="{E3505E39-91B9-4BE9-880A-63036D72339D}"/>
      </w:docPartPr>
      <w:docPartBody>
        <w:p w:rsidR="00C40C5B" w:rsidRDefault="005E61DB">
          <w:pPr>
            <w:pStyle w:val="BBA9134BDDD84551B325639E1D7690AE"/>
          </w:pPr>
          <w:r>
            <w:t>[Your Name]</w:t>
          </w:r>
        </w:p>
      </w:docPartBody>
    </w:docPart>
    <w:docPart>
      <w:docPartPr>
        <w:name w:val="4FB31230BC4E49069BC6B24DFD7B92F9"/>
        <w:category>
          <w:name w:val="General"/>
          <w:gallery w:val="placeholder"/>
        </w:category>
        <w:types>
          <w:type w:val="bbPlcHdr"/>
        </w:types>
        <w:behaviors>
          <w:behavior w:val="content"/>
        </w:behaviors>
        <w:guid w:val="{5D81B75C-29A7-4762-8078-2CDBADC9ACAB}"/>
      </w:docPartPr>
      <w:docPartBody>
        <w:p w:rsidR="00C40C5B" w:rsidRDefault="005E61DB">
          <w:pPr>
            <w:pStyle w:val="4FB31230BC4E49069BC6B24DFD7B92F9"/>
          </w:pPr>
          <w:r>
            <w:t>[Address, City, ST  ZIP Code]</w:t>
          </w:r>
        </w:p>
      </w:docPartBody>
    </w:docPart>
    <w:docPart>
      <w:docPartPr>
        <w:name w:val="6E60FB199A994C83A526088897CF0EAF"/>
        <w:category>
          <w:name w:val="General"/>
          <w:gallery w:val="placeholder"/>
        </w:category>
        <w:types>
          <w:type w:val="bbPlcHdr"/>
        </w:types>
        <w:behaviors>
          <w:behavior w:val="content"/>
        </w:behaviors>
        <w:guid w:val="{7F63C3DD-5D79-4C0C-B994-45B8111AE36A}"/>
      </w:docPartPr>
      <w:docPartBody>
        <w:p w:rsidR="00C40C5B" w:rsidRDefault="005E61DB">
          <w:pPr>
            <w:pStyle w:val="6E60FB199A994C83A526088897CF0EAF"/>
          </w:pPr>
          <w:r>
            <w:t>[Telephone]</w:t>
          </w:r>
        </w:p>
      </w:docPartBody>
    </w:docPart>
    <w:docPart>
      <w:docPartPr>
        <w:name w:val="928A85598C7E4A21A8E35DDE932E6909"/>
        <w:category>
          <w:name w:val="General"/>
          <w:gallery w:val="placeholder"/>
        </w:category>
        <w:types>
          <w:type w:val="bbPlcHdr"/>
        </w:types>
        <w:behaviors>
          <w:behavior w:val="content"/>
        </w:behaviors>
        <w:guid w:val="{2D21CF45-81CA-40C2-83EE-2029AE979A94}"/>
      </w:docPartPr>
      <w:docPartBody>
        <w:p w:rsidR="00C40C5B" w:rsidRDefault="005E61DB">
          <w:pPr>
            <w:pStyle w:val="928A85598C7E4A21A8E35DDE932E6909"/>
          </w:pPr>
          <w:r>
            <w:t>[Email]</w:t>
          </w:r>
        </w:p>
      </w:docPartBody>
    </w:docPart>
    <w:docPart>
      <w:docPartPr>
        <w:name w:val="EF884BADC16747A19F356541A161D3B3"/>
        <w:category>
          <w:name w:val="General"/>
          <w:gallery w:val="placeholder"/>
        </w:category>
        <w:types>
          <w:type w:val="bbPlcHdr"/>
        </w:types>
        <w:behaviors>
          <w:behavior w:val="content"/>
        </w:behaviors>
        <w:guid w:val="{3210A183-A0FC-4F5D-B604-0FAE0C29C0AA}"/>
      </w:docPartPr>
      <w:docPartBody>
        <w:p w:rsidR="00C40C5B" w:rsidRDefault="005E61DB">
          <w:pPr>
            <w:pStyle w:val="EF884BADC16747A19F356541A161D3B3"/>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DB"/>
    <w:rsid w:val="00035FCA"/>
    <w:rsid w:val="005238A3"/>
    <w:rsid w:val="005E61DB"/>
    <w:rsid w:val="008E4283"/>
    <w:rsid w:val="00C40C5B"/>
    <w:rsid w:val="00EE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A9134BDDD84551B325639E1D7690AE">
    <w:name w:val="BBA9134BDDD84551B325639E1D7690AE"/>
  </w:style>
  <w:style w:type="paragraph" w:customStyle="1" w:styleId="4FB31230BC4E49069BC6B24DFD7B92F9">
    <w:name w:val="4FB31230BC4E49069BC6B24DFD7B92F9"/>
  </w:style>
  <w:style w:type="paragraph" w:customStyle="1" w:styleId="6E60FB199A994C83A526088897CF0EAF">
    <w:name w:val="6E60FB199A994C83A526088897CF0EAF"/>
  </w:style>
  <w:style w:type="paragraph" w:customStyle="1" w:styleId="928A85598C7E4A21A8E35DDE932E6909">
    <w:name w:val="928A85598C7E4A21A8E35DDE932E6909"/>
  </w:style>
  <w:style w:type="paragraph" w:customStyle="1" w:styleId="111C2584B3134DABB0240F91B331CE51">
    <w:name w:val="111C2584B3134DABB0240F91B331CE51"/>
  </w:style>
  <w:style w:type="paragraph" w:customStyle="1" w:styleId="B7ABD7E62C2E4BE39008FC46F78DB6C4">
    <w:name w:val="B7ABD7E62C2E4BE39008FC46F78DB6C4"/>
  </w:style>
  <w:style w:type="paragraph" w:customStyle="1" w:styleId="7F7A579EF13B4998AC4EB3A0B2817F77">
    <w:name w:val="7F7A579EF13B4998AC4EB3A0B2817F77"/>
  </w:style>
  <w:style w:type="paragraph" w:customStyle="1" w:styleId="78DE03F0B16D4EA0BB0566C150D45AA9">
    <w:name w:val="78DE03F0B16D4EA0BB0566C150D45AA9"/>
  </w:style>
  <w:style w:type="paragraph" w:customStyle="1" w:styleId="CA6BE00C404B4FF080A3338D55250DF4">
    <w:name w:val="CA6BE00C404B4FF080A3338D55250DF4"/>
  </w:style>
  <w:style w:type="character" w:styleId="PlaceholderText">
    <w:name w:val="Placeholder Text"/>
    <w:basedOn w:val="DefaultParagraphFont"/>
    <w:uiPriority w:val="99"/>
    <w:semiHidden/>
    <w:rPr>
      <w:color w:val="808080"/>
    </w:rPr>
  </w:style>
  <w:style w:type="paragraph" w:customStyle="1" w:styleId="EF884BADC16747A19F356541A161D3B3">
    <w:name w:val="EF884BADC16747A19F356541A161D3B3"/>
  </w:style>
  <w:style w:type="paragraph" w:customStyle="1" w:styleId="7C3AD0B2E4CB4704887AA9D1F6F6B282">
    <w:name w:val="7C3AD0B2E4CB4704887AA9D1F6F6B282"/>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CAAA7BC00E54D1BB360E59FD3020790">
    <w:name w:val="BCAAA7BC00E54D1BB360E59FD3020790"/>
  </w:style>
  <w:style w:type="paragraph" w:customStyle="1" w:styleId="AF2FD17376CC4FFAA110D693E429ACF9">
    <w:name w:val="AF2FD17376CC4FFAA110D693E429ACF9"/>
  </w:style>
  <w:style w:type="paragraph" w:customStyle="1" w:styleId="D033E361E63E498882F02B46BC82A51A">
    <w:name w:val="D033E361E63E498882F02B46BC82A51A"/>
  </w:style>
  <w:style w:type="paragraph" w:customStyle="1" w:styleId="DB544FE3166440FB928D47FF3E3140EC">
    <w:name w:val="DB544FE3166440FB928D47FF3E3140EC"/>
  </w:style>
  <w:style w:type="paragraph" w:customStyle="1" w:styleId="DB8CB766CBCA475B96E575C5AFFB0E45">
    <w:name w:val="DB8CB766CBCA475B96E575C5AFFB0E45"/>
  </w:style>
  <w:style w:type="paragraph" w:customStyle="1" w:styleId="A87DEAF4B77341D8AE04DCD83FDB1986">
    <w:name w:val="A87DEAF4B77341D8AE04DCD83FDB1986"/>
  </w:style>
  <w:style w:type="paragraph" w:customStyle="1" w:styleId="9C966DAA56D94BE1B5A9F4845FA82E2D">
    <w:name w:val="9C966DAA56D94BE1B5A9F4845FA82E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PO 1006 Frankfort, MI 49635</CompanyAddress>
  <CompanyPhone>231- 409-5274</CompanyPhone>
  <CompanyFax/>
  <CompanyEmail>bsimcoxii@yahoo.com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245</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Blaine Simcox II</dc:creator>
  <cp:keywords/>
  <cp:lastModifiedBy>Blaine Simcox</cp:lastModifiedBy>
  <cp:revision>5</cp:revision>
  <dcterms:created xsi:type="dcterms:W3CDTF">2013-12-17T21:15:00Z</dcterms:created>
  <dcterms:modified xsi:type="dcterms:W3CDTF">2014-09-27T17:39:00Z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